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48BF" w14:textId="330BF7A1" w:rsidR="00F9444C" w:rsidRDefault="00F946A9">
      <w:pPr>
        <w:pStyle w:val="NoSpacing"/>
      </w:pPr>
      <w:r>
        <w:t>Name: Divyansh Kumar Mahavar</w:t>
      </w:r>
    </w:p>
    <w:p w14:paraId="10409F82" w14:textId="4A668442" w:rsidR="00E614DD" w:rsidRDefault="00F946A9">
      <w:pPr>
        <w:pStyle w:val="NoSpacing"/>
      </w:pPr>
      <w:r w:rsidRPr="00F946A9">
        <w:t>Group: Web Developer</w:t>
      </w:r>
    </w:p>
    <w:p w14:paraId="1A33F11B" w14:textId="00C29295" w:rsidR="00E614DD" w:rsidRDefault="00F946A9">
      <w:pPr>
        <w:pStyle w:val="NoSpacing"/>
      </w:pPr>
      <w:r w:rsidRPr="00F946A9">
        <w:t>Prepared for: Hackveda</w:t>
      </w:r>
    </w:p>
    <w:p w14:paraId="55B55919" w14:textId="2398BAA9" w:rsidR="00E614DD" w:rsidRDefault="00000000">
      <w:pPr>
        <w:pStyle w:val="NoSpacing"/>
      </w:pPr>
      <w:sdt>
        <w:sdtPr>
          <w:alias w:val="Date:"/>
          <w:tag w:val="Date:"/>
          <w:id w:val="518209038"/>
          <w:placeholder>
            <w:docPart w:val="8ADE06FFE3A64FB78744A67953A2BFAA"/>
          </w:placeholder>
          <w:temporary/>
          <w:showingPlcHdr/>
          <w15:appearance w15:val="hidden"/>
        </w:sdtPr>
        <w:sdtContent>
          <w:r w:rsidR="00B13D1B">
            <w:t>Date</w:t>
          </w:r>
        </w:sdtContent>
      </w:sdt>
      <w:r w:rsidR="00F946A9">
        <w:t>: 20 Mar. 23</w:t>
      </w:r>
    </w:p>
    <w:p w14:paraId="2927E814" w14:textId="41D6B6D2" w:rsidR="00E614DD" w:rsidRDefault="00000000">
      <w:pPr>
        <w:pStyle w:val="Title"/>
      </w:pPr>
      <w:sdt>
        <w:sdtPr>
          <w:alias w:val="Title:"/>
          <w:tag w:val="Title:"/>
          <w:id w:val="193967114"/>
          <w:placeholder>
            <w:docPart w:val="C0FD6F5EE3AD4B97999C09DA2E007808"/>
          </w:placeholder>
          <w:temporary/>
          <w:showingPlcHdr/>
          <w15:appearance w15:val="hidden"/>
        </w:sdtPr>
        <w:sdtContent>
          <w:r w:rsidR="00B13D1B">
            <w:t>Title</w:t>
          </w:r>
        </w:sdtContent>
      </w:sdt>
      <w:r w:rsidR="00691EC1">
        <w:t xml:space="preserve">: </w:t>
      </w:r>
      <w:r w:rsidR="00F946A9" w:rsidRPr="00F946A9">
        <w:rPr>
          <w:lang w:val="en-IN"/>
        </w:rPr>
        <w:t>Importance of control structures in JavaScript</w:t>
      </w:r>
    </w:p>
    <w:p w14:paraId="2693C598" w14:textId="77777777" w:rsidR="00F946A9" w:rsidRPr="00F946A9" w:rsidRDefault="00F946A9" w:rsidP="00F946A9">
      <w:r w:rsidRPr="00F946A9">
        <w:t>Control structures in JavaScript are essential for programming as they allow developers to manage the flow of their code. Control structures help to make a program more efficient and readable by executing code selectively or repetitively based on certain conditions.</w:t>
      </w:r>
    </w:p>
    <w:p w14:paraId="0E101D02" w14:textId="77777777" w:rsidR="00F946A9" w:rsidRPr="00F946A9" w:rsidRDefault="00F946A9" w:rsidP="00F946A9"/>
    <w:p w14:paraId="1B357F77" w14:textId="77777777" w:rsidR="00F946A9" w:rsidRPr="00F946A9" w:rsidRDefault="00F946A9" w:rsidP="00F946A9">
      <w:r w:rsidRPr="00F946A9">
        <w:t>JavaScript provides several control structures such as if-else statements, switch statements, and loops. These structures allow developers to create more complex programs by providing them with the ability to control the execution of their code.</w:t>
      </w:r>
    </w:p>
    <w:p w14:paraId="6E67B25F" w14:textId="77777777" w:rsidR="00F946A9" w:rsidRPr="00F946A9" w:rsidRDefault="00F946A9" w:rsidP="00F946A9"/>
    <w:p w14:paraId="1B32E4EB" w14:textId="77777777" w:rsidR="00F946A9" w:rsidRPr="00F946A9" w:rsidRDefault="00F946A9" w:rsidP="00F946A9">
      <w:r w:rsidRPr="00F946A9">
        <w:t>If-else statements are used to execute different code blocks depending on a condition. This structure is often used to handle user input, validate data, or control the flow of a program.</w:t>
      </w:r>
    </w:p>
    <w:p w14:paraId="0A84CF56" w14:textId="77777777" w:rsidR="00F946A9" w:rsidRPr="00F946A9" w:rsidRDefault="00F946A9" w:rsidP="00F946A9"/>
    <w:p w14:paraId="2412C00E" w14:textId="77777777" w:rsidR="00F946A9" w:rsidRPr="00F946A9" w:rsidRDefault="00F946A9" w:rsidP="00F946A9">
      <w:r w:rsidRPr="00F946A9">
        <w:t>Switch statements are similar to if-else statements, but they are often used to compare a single value against multiple possible values. This structure provides a cleaner and more efficient way to handle multiple conditions.</w:t>
      </w:r>
    </w:p>
    <w:p w14:paraId="7E5E9A32" w14:textId="77777777" w:rsidR="00F946A9" w:rsidRPr="00F946A9" w:rsidRDefault="00F946A9" w:rsidP="00F946A9"/>
    <w:p w14:paraId="0E4E6A73" w14:textId="77777777" w:rsidR="00F946A9" w:rsidRPr="00F946A9" w:rsidRDefault="00F946A9" w:rsidP="00F946A9">
      <w:r w:rsidRPr="00F946A9">
        <w:t xml:space="preserve">Loops are used to execute a block of code multiple times. There are several types of loops in JavaScript, including for, while, and do-while loops. These loops allow developers to </w:t>
      </w:r>
      <w:r w:rsidRPr="00F946A9">
        <w:lastRenderedPageBreak/>
        <w:t>perform iterative tasks such as iterating through an array or executing a block of code a specific number of times.</w:t>
      </w:r>
    </w:p>
    <w:p w14:paraId="71568209" w14:textId="77777777" w:rsidR="00F946A9" w:rsidRPr="00F946A9" w:rsidRDefault="00F946A9" w:rsidP="00F946A9"/>
    <w:p w14:paraId="1EC77F52" w14:textId="77777777" w:rsidR="00F946A9" w:rsidRPr="00F946A9" w:rsidRDefault="00F946A9" w:rsidP="00F946A9">
      <w:r w:rsidRPr="00F946A9">
        <w:t>Overall, control structures are essential in JavaScript as they provide developers with the ability to create more complex and efficient programs. By using control structures, developers can manage the flow of their code and create more readable and maintainable programs.</w:t>
      </w:r>
    </w:p>
    <w:p w14:paraId="4C716E98" w14:textId="7E0792BB" w:rsidR="00E614DD" w:rsidRPr="00F946A9" w:rsidRDefault="00E614DD" w:rsidP="00F946A9"/>
    <w:sectPr w:rsidR="00E614DD" w:rsidRPr="00F946A9" w:rsidSect="00F946A9">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85546" w14:textId="77777777" w:rsidR="0088189F" w:rsidRDefault="0088189F">
      <w:pPr>
        <w:spacing w:line="240" w:lineRule="auto"/>
      </w:pPr>
      <w:r>
        <w:separator/>
      </w:r>
    </w:p>
  </w:endnote>
  <w:endnote w:type="continuationSeparator" w:id="0">
    <w:p w14:paraId="2AE7E410" w14:textId="77777777" w:rsidR="0088189F" w:rsidRDefault="00881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B7E2F" w14:textId="77777777" w:rsidR="0088189F" w:rsidRDefault="0088189F">
      <w:pPr>
        <w:spacing w:line="240" w:lineRule="auto"/>
      </w:pPr>
      <w:r>
        <w:separator/>
      </w:r>
    </w:p>
  </w:footnote>
  <w:footnote w:type="continuationSeparator" w:id="0">
    <w:p w14:paraId="32F20417" w14:textId="77777777" w:rsidR="0088189F" w:rsidRDefault="008818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A597C" w14:textId="77777777" w:rsidR="00F946A9" w:rsidRPr="000D2101" w:rsidRDefault="00F946A9" w:rsidP="00F946A9">
    <w:pPr>
      <w:jc w:val="center"/>
      <w:rPr>
        <w:sz w:val="32"/>
        <w:szCs w:val="32"/>
      </w:rPr>
    </w:pPr>
    <w:r w:rsidRPr="000D2101">
      <w:rPr>
        <w:b/>
        <w:bCs/>
        <w:sz w:val="32"/>
        <w:szCs w:val="32"/>
      </w:rPr>
      <w:t>Task Name:</w:t>
    </w:r>
    <w:r w:rsidRPr="000D2101">
      <w:rPr>
        <w:sz w:val="32"/>
        <w:szCs w:val="32"/>
      </w:rPr>
      <w:t> Control Structures in JavaScript</w:t>
    </w:r>
  </w:p>
  <w:p w14:paraId="475F33EA" w14:textId="77777777" w:rsidR="00F946A9" w:rsidRDefault="00F94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EA8A" w14:textId="77777777" w:rsidR="00F946A9" w:rsidRPr="00F946A9" w:rsidRDefault="00F946A9" w:rsidP="00F946A9">
    <w:pPr>
      <w:jc w:val="center"/>
    </w:pPr>
    <w:r w:rsidRPr="00F946A9">
      <w:rPr>
        <w:b/>
        <w:bCs/>
      </w:rPr>
      <w:t>Task Name:</w:t>
    </w:r>
    <w:r w:rsidRPr="00F946A9">
      <w:t> Control Structures in JavaScript</w:t>
    </w:r>
  </w:p>
  <w:p w14:paraId="4BEE0B3B" w14:textId="2FB58D35" w:rsidR="00E614DD" w:rsidRPr="00F946A9" w:rsidRDefault="00E614DD" w:rsidP="00F94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7434036">
    <w:abstractNumId w:val="9"/>
  </w:num>
  <w:num w:numId="2" w16cid:durableId="2088771475">
    <w:abstractNumId w:val="7"/>
  </w:num>
  <w:num w:numId="3" w16cid:durableId="1031959306">
    <w:abstractNumId w:val="6"/>
  </w:num>
  <w:num w:numId="4" w16cid:durableId="360056440">
    <w:abstractNumId w:val="5"/>
  </w:num>
  <w:num w:numId="5" w16cid:durableId="1813016304">
    <w:abstractNumId w:val="4"/>
  </w:num>
  <w:num w:numId="6" w16cid:durableId="1118373042">
    <w:abstractNumId w:val="8"/>
  </w:num>
  <w:num w:numId="7" w16cid:durableId="1412238246">
    <w:abstractNumId w:val="3"/>
  </w:num>
  <w:num w:numId="8" w16cid:durableId="2128740668">
    <w:abstractNumId w:val="2"/>
  </w:num>
  <w:num w:numId="9" w16cid:durableId="1813404140">
    <w:abstractNumId w:val="1"/>
  </w:num>
  <w:num w:numId="10" w16cid:durableId="551355995">
    <w:abstractNumId w:val="0"/>
  </w:num>
  <w:num w:numId="11" w16cid:durableId="225529656">
    <w:abstractNumId w:val="12"/>
  </w:num>
  <w:num w:numId="12" w16cid:durableId="2056419270">
    <w:abstractNumId w:val="17"/>
  </w:num>
  <w:num w:numId="13" w16cid:durableId="1968199402">
    <w:abstractNumId w:val="18"/>
  </w:num>
  <w:num w:numId="14" w16cid:durableId="410129614">
    <w:abstractNumId w:val="14"/>
  </w:num>
  <w:num w:numId="15" w16cid:durableId="490634117">
    <w:abstractNumId w:val="20"/>
  </w:num>
  <w:num w:numId="16" w16cid:durableId="107505993">
    <w:abstractNumId w:val="16"/>
  </w:num>
  <w:num w:numId="17" w16cid:durableId="2110612478">
    <w:abstractNumId w:val="11"/>
  </w:num>
  <w:num w:numId="18" w16cid:durableId="1526478648">
    <w:abstractNumId w:val="10"/>
  </w:num>
  <w:num w:numId="19" w16cid:durableId="2128230249">
    <w:abstractNumId w:val="15"/>
  </w:num>
  <w:num w:numId="20" w16cid:durableId="1281108930">
    <w:abstractNumId w:val="21"/>
  </w:num>
  <w:num w:numId="21" w16cid:durableId="546530969">
    <w:abstractNumId w:val="13"/>
  </w:num>
  <w:num w:numId="22" w16cid:durableId="5376666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A9"/>
    <w:rsid w:val="00040CBB"/>
    <w:rsid w:val="000B78C8"/>
    <w:rsid w:val="001463B2"/>
    <w:rsid w:val="001F62C0"/>
    <w:rsid w:val="00245E02"/>
    <w:rsid w:val="00353B66"/>
    <w:rsid w:val="004A2675"/>
    <w:rsid w:val="004F7139"/>
    <w:rsid w:val="00691EC1"/>
    <w:rsid w:val="007C53FB"/>
    <w:rsid w:val="0088189F"/>
    <w:rsid w:val="008B7D18"/>
    <w:rsid w:val="008F1F97"/>
    <w:rsid w:val="008F4052"/>
    <w:rsid w:val="009D4EB3"/>
    <w:rsid w:val="00B13D1B"/>
    <w:rsid w:val="00B818DF"/>
    <w:rsid w:val="00D52117"/>
    <w:rsid w:val="00DB0D39"/>
    <w:rsid w:val="00E14005"/>
    <w:rsid w:val="00E614DD"/>
    <w:rsid w:val="00F9444C"/>
    <w:rsid w:val="00F94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AD271"/>
  <w15:chartTrackingRefBased/>
  <w15:docId w15:val="{2251D27F-8817-4CB0-97D7-A1EEBBAC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C0FD6F5EE3AD4B97999C09DA2E007808">
    <w:name w:val="C0FD6F5EE3AD4B97999C09DA2E007808"/>
    <w:rsid w:val="00F946A9"/>
    <w:pPr>
      <w:spacing w:after="160" w:line="259" w:lineRule="auto"/>
      <w:ind w:firstLine="0"/>
    </w:pPr>
    <w:rPr>
      <w:sz w:val="22"/>
      <w:szCs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DE06FFE3A64FB78744A67953A2BFAA"/>
        <w:category>
          <w:name w:val="General"/>
          <w:gallery w:val="placeholder"/>
        </w:category>
        <w:types>
          <w:type w:val="bbPlcHdr"/>
        </w:types>
        <w:behaviors>
          <w:behavior w:val="content"/>
        </w:behaviors>
        <w:guid w:val="{B9983CB0-C768-4181-950A-F85D60322668}"/>
      </w:docPartPr>
      <w:docPartBody>
        <w:p w:rsidR="00000000" w:rsidRDefault="00000000">
          <w:pPr>
            <w:pStyle w:val="8ADE06FFE3A64FB78744A67953A2BFAA"/>
          </w:pPr>
          <w:r>
            <w:t>Date</w:t>
          </w:r>
        </w:p>
      </w:docPartBody>
    </w:docPart>
    <w:docPart>
      <w:docPartPr>
        <w:name w:val="C0FD6F5EE3AD4B97999C09DA2E007808"/>
        <w:category>
          <w:name w:val="General"/>
          <w:gallery w:val="placeholder"/>
        </w:category>
        <w:types>
          <w:type w:val="bbPlcHdr"/>
        </w:types>
        <w:behaviors>
          <w:behavior w:val="content"/>
        </w:behaviors>
        <w:guid w:val="{78F0DFC1-8343-4E04-8EE3-0AF716D2AB71}"/>
      </w:docPartPr>
      <w:docPartBody>
        <w:p w:rsidR="00000000" w:rsidRDefault="00000000">
          <w:pPr>
            <w:pStyle w:val="C0FD6F5EE3AD4B97999C09DA2E00780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7E"/>
    <w:rsid w:val="00242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1008C00254D88B20DCACBF9DBEE9E">
    <w:name w:val="6CD1008C00254D88B20DCACBF9DBEE9E"/>
  </w:style>
  <w:style w:type="paragraph" w:customStyle="1" w:styleId="9193B332AB174BEAA3316C801E63CB20">
    <w:name w:val="9193B332AB174BEAA3316C801E63CB20"/>
  </w:style>
  <w:style w:type="paragraph" w:customStyle="1" w:styleId="A335672FB596457D8C2929331C259712">
    <w:name w:val="A335672FB596457D8C2929331C259712"/>
  </w:style>
  <w:style w:type="paragraph" w:customStyle="1" w:styleId="8ADE06FFE3A64FB78744A67953A2BFAA">
    <w:name w:val="8ADE06FFE3A64FB78744A67953A2BFAA"/>
  </w:style>
  <w:style w:type="paragraph" w:customStyle="1" w:styleId="C0FD6F5EE3AD4B97999C09DA2E007808">
    <w:name w:val="C0FD6F5EE3AD4B97999C09DA2E007808"/>
  </w:style>
  <w:style w:type="paragraph" w:customStyle="1" w:styleId="99CB748B91414F25BE72CF111D015A60">
    <w:name w:val="99CB748B91414F25BE72CF111D015A60"/>
  </w:style>
  <w:style w:type="character" w:styleId="Emphasis">
    <w:name w:val="Emphasis"/>
    <w:basedOn w:val="DefaultParagraphFont"/>
    <w:uiPriority w:val="8"/>
    <w:qFormat/>
    <w:rPr>
      <w:i/>
      <w:iCs/>
    </w:rPr>
  </w:style>
  <w:style w:type="paragraph" w:customStyle="1" w:styleId="EA78E93FCDDC44F69FA0F2B6D0E6DA14">
    <w:name w:val="EA78E93FCDDC44F69FA0F2B6D0E6DA14"/>
  </w:style>
  <w:style w:type="paragraph" w:customStyle="1" w:styleId="3D2A3CCB49BA45DAA6C3847333245BBB">
    <w:name w:val="3D2A3CCB49BA45DAA6C3847333245BBB"/>
  </w:style>
  <w:style w:type="paragraph" w:customStyle="1" w:styleId="3A6588D7520D459DBFEA81F98EDA323A">
    <w:name w:val="3A6588D7520D459DBFEA81F98EDA323A"/>
  </w:style>
  <w:style w:type="paragraph" w:customStyle="1" w:styleId="4A3D7D0A76EE48FDBFC13C27DB663936">
    <w:name w:val="4A3D7D0A76EE48FDBFC13C27DB663936"/>
  </w:style>
  <w:style w:type="paragraph" w:customStyle="1" w:styleId="C5E13D820DB742A398CFAA0AC8F1C6FB">
    <w:name w:val="C5E13D820DB742A398CFAA0AC8F1C6FB"/>
  </w:style>
  <w:style w:type="paragraph" w:customStyle="1" w:styleId="CD4BF0B952AD4D32AFEA0DF3446EAABC">
    <w:name w:val="CD4BF0B952AD4D32AFEA0DF3446EAABC"/>
  </w:style>
  <w:style w:type="paragraph" w:customStyle="1" w:styleId="A0D65EEA86DB42D09C816D559130D38E">
    <w:name w:val="A0D65EEA86DB42D09C816D559130D38E"/>
  </w:style>
  <w:style w:type="paragraph" w:customStyle="1" w:styleId="5F0EE3AD7EAE4E35BE54A2BE547AD2A8">
    <w:name w:val="5F0EE3AD7EAE4E35BE54A2BE547AD2A8"/>
  </w:style>
  <w:style w:type="paragraph" w:customStyle="1" w:styleId="52DABCE7DA784578A55C0F15D0808D43">
    <w:name w:val="52DABCE7DA784578A55C0F15D0808D43"/>
  </w:style>
  <w:style w:type="paragraph" w:customStyle="1" w:styleId="CC685B007BD247ECB2EB71DE23B48F9F">
    <w:name w:val="CC685B007BD247ECB2EB71DE23B48F9F"/>
  </w:style>
  <w:style w:type="paragraph" w:customStyle="1" w:styleId="0B4E50213285465D8D5793404DA8CAAC">
    <w:name w:val="0B4E50213285465D8D5793404DA8CAAC"/>
  </w:style>
  <w:style w:type="paragraph" w:customStyle="1" w:styleId="39C5B305497D4E5394FD321A42D1F91E">
    <w:name w:val="39C5B305497D4E5394FD321A42D1F91E"/>
  </w:style>
  <w:style w:type="paragraph" w:customStyle="1" w:styleId="DF906C89F1A8495CB6A3F3C09D7AD5E7">
    <w:name w:val="DF906C89F1A8495CB6A3F3C09D7AD5E7"/>
  </w:style>
  <w:style w:type="paragraph" w:customStyle="1" w:styleId="007F022FC97744298671FD391DA15029">
    <w:name w:val="007F022FC97744298671FD391DA15029"/>
  </w:style>
  <w:style w:type="paragraph" w:customStyle="1" w:styleId="662D91580C694CE688B42876FFC83F03">
    <w:name w:val="662D91580C694CE688B42876FFC83F03"/>
  </w:style>
  <w:style w:type="paragraph" w:customStyle="1" w:styleId="7389E7152228476A9946A673196057B0">
    <w:name w:val="7389E7152228476A9946A673196057B0"/>
  </w:style>
  <w:style w:type="paragraph" w:customStyle="1" w:styleId="56034AAA6F9543DBAB770C000D1486ED">
    <w:name w:val="56034AAA6F9543DBAB770C000D1486ED"/>
  </w:style>
  <w:style w:type="paragraph" w:customStyle="1" w:styleId="32E6E660ECAA48A9B25081922B97486A">
    <w:name w:val="32E6E660ECAA48A9B25081922B97486A"/>
  </w:style>
  <w:style w:type="paragraph" w:customStyle="1" w:styleId="9A8CFCE1FA5846AA8BA6817C2A06B9E0">
    <w:name w:val="9A8CFCE1FA5846AA8BA6817C2A06B9E0"/>
  </w:style>
  <w:style w:type="paragraph" w:customStyle="1" w:styleId="2DE06DE7625D43ED88FBCE751F966704">
    <w:name w:val="2DE06DE7625D43ED88FBCE751F966704"/>
  </w:style>
  <w:style w:type="paragraph" w:customStyle="1" w:styleId="B957F76443884D60BE5C97B2ECA38B49">
    <w:name w:val="B957F76443884D60BE5C97B2ECA38B49"/>
  </w:style>
  <w:style w:type="paragraph" w:customStyle="1" w:styleId="36F6C2CF3C46494F84B93BF7ED8B6F19">
    <w:name w:val="36F6C2CF3C46494F84B93BF7ED8B6F19"/>
  </w:style>
  <w:style w:type="paragraph" w:customStyle="1" w:styleId="FF97D02C16614153A3B8AEAE43229E1C">
    <w:name w:val="FF97D02C16614153A3B8AEAE43229E1C"/>
  </w:style>
  <w:style w:type="paragraph" w:customStyle="1" w:styleId="6E9F62EE928E4A3DAE9380668B5E59A0">
    <w:name w:val="6E9F62EE928E4A3DAE9380668B5E59A0"/>
  </w:style>
  <w:style w:type="paragraph" w:customStyle="1" w:styleId="73CF6AC6CB0F44F4903402C98A1110BA">
    <w:name w:val="73CF6AC6CB0F44F4903402C98A1110BA"/>
  </w:style>
  <w:style w:type="paragraph" w:customStyle="1" w:styleId="0E551EA7EBAD47259562CAF72062BF12">
    <w:name w:val="0E551EA7EBAD47259562CAF72062BF12"/>
  </w:style>
  <w:style w:type="paragraph" w:customStyle="1" w:styleId="4C5D68B90FB54A3D85958654A4104C79">
    <w:name w:val="4C5D68B90FB54A3D85958654A4104C79"/>
  </w:style>
  <w:style w:type="paragraph" w:customStyle="1" w:styleId="94652A0C0FCA41A687B2E62CF42E8514">
    <w:name w:val="94652A0C0FCA41A687B2E62CF42E8514"/>
  </w:style>
  <w:style w:type="paragraph" w:customStyle="1" w:styleId="1A117FBA18CF4C46ADED27F784F7E154">
    <w:name w:val="1A117FBA18CF4C46ADED27F784F7E154"/>
  </w:style>
  <w:style w:type="paragraph" w:customStyle="1" w:styleId="CBC94311165F4D9A95627E47C3FACA17">
    <w:name w:val="CBC94311165F4D9A95627E47C3FACA17"/>
  </w:style>
  <w:style w:type="paragraph" w:customStyle="1" w:styleId="029444BF120F41B9898D27E8B37B3941">
    <w:name w:val="029444BF120F41B9898D27E8B37B3941"/>
  </w:style>
  <w:style w:type="paragraph" w:customStyle="1" w:styleId="13DF25F7EB174786AFB47B55D4BEE6B5">
    <w:name w:val="13DF25F7EB174786AFB47B55D4BEE6B5"/>
  </w:style>
  <w:style w:type="paragraph" w:customStyle="1" w:styleId="80096AEBDD2043C883A5263AB158A918">
    <w:name w:val="80096AEBDD2043C883A5263AB158A918"/>
  </w:style>
  <w:style w:type="paragraph" w:customStyle="1" w:styleId="9C142BE43755462AB0D452013A52C937">
    <w:name w:val="9C142BE43755462AB0D452013A52C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5</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Divyansh Kumar Mahavar</cp:lastModifiedBy>
  <cp:revision>1</cp:revision>
  <dcterms:created xsi:type="dcterms:W3CDTF">2023-03-20T15:26:00Z</dcterms:created>
  <dcterms:modified xsi:type="dcterms:W3CDTF">2023-03-20T15:32:00Z</dcterms:modified>
  <cp:version/>
</cp:coreProperties>
</file>